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xmlns:wp14="http://schemas.microsoft.com/office/word/2010/wordml" w:rsidR="00441033" w:rsidRDefault="00171E9D" w14:paraId="2982C844" wp14:textId="77777777">
      <w:pPr>
        <w:pStyle w:val="Title"/>
      </w:pPr>
      <w:bookmarkStart w:name="_GoBack" w:id="0"/>
      <w:bookmarkEnd w:id="0"/>
      <w:r>
        <w:rPr>
          <w:lang w:val="pt-BR" w:bidi="pt-BR"/>
        </w:rPr>
        <w:t>[Título do relatório]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Nome do aluno, data e nome do instrutor"/>
      </w:tblPr>
      <w:tblGrid>
        <w:gridCol w:w="3726"/>
        <w:gridCol w:w="2283"/>
        <w:gridCol w:w="3017"/>
      </w:tblGrid>
      <w:tr xmlns:wp14="http://schemas.microsoft.com/office/word/2010/wordml" w:rsidR="00441033" w:rsidTr="001A2E8F" w14:paraId="6676EBE1" wp14:textId="77777777">
        <w:trPr>
          <w:trHeight w:val="461" w:hRule="exact"/>
        </w:trPr>
        <w:tc>
          <w:tcPr>
            <w:tcW w:w="3870" w:type="dxa"/>
          </w:tcPr>
          <w:p w:rsidR="00441033" w:rsidRDefault="00171E9D" w14:paraId="35D1595B" wp14:textId="77777777">
            <w:r>
              <w:rPr>
                <w:lang w:val="pt-BR" w:bidi="pt-BR"/>
              </w:rPr>
              <w:t>[Nome]</w:t>
            </w:r>
          </w:p>
        </w:tc>
        <w:tc>
          <w:tcPr>
            <w:tcW w:w="2363" w:type="dxa"/>
          </w:tcPr>
          <w:p w:rsidR="00441033" w:rsidRDefault="00171E9D" w14:paraId="414A6A12" wp14:textId="77777777">
            <w:r>
              <w:rPr>
                <w:lang w:val="pt-BR" w:bidi="pt-BR"/>
              </w:rPr>
              <w:t>[Data]</w:t>
            </w:r>
          </w:p>
        </w:tc>
        <w:tc>
          <w:tcPr>
            <w:tcW w:w="3117" w:type="dxa"/>
          </w:tcPr>
          <w:p w:rsidR="00441033" w:rsidRDefault="00171E9D" w14:paraId="2B1DA6E2" wp14:textId="77777777">
            <w:pPr>
              <w:jc w:val="right"/>
            </w:pPr>
            <w:r>
              <w:rPr>
                <w:lang w:val="pt-BR" w:bidi="pt-BR"/>
              </w:rPr>
              <w:t>Nome do instrutor: [Nome]</w:t>
            </w:r>
          </w:p>
        </w:tc>
      </w:tr>
    </w:tbl>
    <w:p xmlns:wp14="http://schemas.microsoft.com/office/word/2010/wordml" w:rsidR="00441033" w:rsidRDefault="00EC0580" w14:paraId="6E366532" wp14:textId="77777777">
      <w:pPr>
        <w:pStyle w:val="Heading1"/>
      </w:pPr>
      <w:r>
        <w:rPr>
          <w:lang w:val="pt-BR" w:bidi="pt-BR"/>
        </w:rPr>
        <w:t>[Comece imediatamente]</w:t>
      </w:r>
    </w:p>
    <w:p xmlns:wp14="http://schemas.microsoft.com/office/word/2010/wordml" w:rsidR="00441033" w:rsidRDefault="00EC0580" w14:paraId="7D1DE457" wp14:textId="77777777">
      <w:r>
        <w:rPr>
          <w:lang w:val="pt-BR" w:bidi="pt-BR"/>
        </w:rPr>
        <w:t>[Se você estiver pronto para escrever, basta selecionar uma linha de texto e começar a digitar para substituí-lo pelo texto de sua autoria. Ou confira algumas dicas mais rápidas:]</w:t>
      </w:r>
    </w:p>
    <w:p xmlns:wp14="http://schemas.microsoft.com/office/word/2010/wordml" w:rsidR="00441033" w:rsidRDefault="00EC0580" w14:paraId="4946BFD4" wp14:textId="77777777">
      <w:pPr>
        <w:pStyle w:val="Heading2"/>
      </w:pPr>
      <w:r>
        <w:rPr>
          <w:lang w:val="pt-BR" w:bidi="pt-BR"/>
        </w:rPr>
        <w:t>[Sempre incrível]</w:t>
      </w:r>
    </w:p>
    <w:p xmlns:wp14="http://schemas.microsoft.com/office/word/2010/wordml" w:rsidR="00441033" w:rsidRDefault="00EC0580" w14:paraId="5554BC1C" wp14:textId="77777777">
      <w:pPr>
        <w:pStyle w:val="ListNumber"/>
      </w:pPr>
      <w:r>
        <w:rPr>
          <w:lang w:val="pt-BR" w:bidi="pt-BR"/>
        </w:rPr>
        <w:t>[Precisa de um título? Na guia Página Inicial, na galeria Estilos, clique no estilo de título desejado.]</w:t>
      </w:r>
    </w:p>
    <w:p xmlns:wp14="http://schemas.microsoft.com/office/word/2010/wordml" w:rsidR="00441033" w:rsidRDefault="00EC0580" w14:paraId="7D7F298E" wp14:textId="77777777">
      <w:pPr>
        <w:pStyle w:val="ListNumber2"/>
      </w:pPr>
      <w:r>
        <w:rPr>
          <w:lang w:val="pt-BR" w:bidi="pt-BR"/>
        </w:rPr>
        <w:t>[Observe também outros estilos nesta galeria, como o de uma citação ou de uma lista numerada como esta.]</w:t>
      </w:r>
    </w:p>
    <w:p xmlns:wp14="http://schemas.microsoft.com/office/word/2010/wordml" w:rsidR="00441033" w:rsidRDefault="00EC0580" w14:paraId="0F7F3134" wp14:textId="77777777">
      <w:pPr>
        <w:pStyle w:val="ListNumber"/>
      </w:pPr>
      <w:r>
        <w:rPr>
          <w:lang w:val="pt-BR" w:bidi="pt-BR"/>
        </w:rPr>
        <w:t>[Para obter o resultado ideal quando selecionar um texto para copiá-lo ou editá-lo, não inclua espaço à direita dos caracteres na seleção.]</w:t>
      </w:r>
    </w:p>
    <w:p xmlns:wp14="http://schemas.microsoft.com/office/word/2010/wordml" w:rsidR="00441033" w:rsidRDefault="00EC0580" w14:paraId="4B2C1044" wp14:textId="77777777">
      <w:pPr>
        <w:pStyle w:val="Heading3"/>
      </w:pPr>
      <w:r>
        <w:rPr>
          <w:lang w:val="pt-BR" w:bidi="pt-BR"/>
        </w:rPr>
        <w:t>[Título 3]</w:t>
      </w:r>
    </w:p>
    <w:p xmlns:wp14="http://schemas.microsoft.com/office/word/2010/wordml" w:rsidR="00441033" w:rsidRDefault="00EC0580" w14:paraId="51968E95" wp14:textId="77777777">
      <w:pPr>
        <w:pStyle w:val="ListBullet"/>
      </w:pPr>
      <w:r>
        <w:rPr>
          <w:lang w:val="pt-BR" w:bidi="pt-BR"/>
        </w:rPr>
        <w:t>[Este estilo é denominado Lista com Marcadores.]</w:t>
      </w:r>
    </w:p>
    <w:p xmlns:wp14="http://schemas.microsoft.com/office/word/2010/wordml" w:rsidRPr="000637C3" w:rsidR="001A2E8F" w:rsidP="000637C3" w:rsidRDefault="00EC0580" w14:paraId="74652F67" wp14:textId="77777777">
      <w:pPr>
        <w:pStyle w:val="Quote"/>
      </w:pPr>
      <w:r>
        <w:rPr>
          <w:lang w:val="pt-BR" w:bidi="pt-BR"/>
        </w:rPr>
        <w:t>[Utilize este estilo de citação para fazer referência a uma citação direta ou destacar um ponto-chave.]</w:t>
      </w:r>
    </w:p>
    <w:sectPr w:rsidRPr="000637C3" w:rsidR="001A2E8F" w:rsidSect="00A533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0B4AE9" w:rsidRDefault="000B4AE9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B4AE9" w:rsidRDefault="000B4AE9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xmlns:wp14="http://schemas.microsoft.com/office/word/2010/wordml" w:rsidR="001C1BE5" w:rsidRDefault="001C1BE5" w14:paraId="0D0B940D" wp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sdt>
    <w:sdtPr>
      <w:id w:val="-123562819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41033" w:rsidRDefault="00171E9D" w14:paraId="2903CBC8" wp14:textId="77777777">
        <w:pPr>
          <w:pStyle w:val="Footer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0637C3">
          <w:rPr>
            <w:noProof/>
            <w:lang w:val="pt-BR" w:bidi="pt-BR"/>
          </w:rPr>
          <w:t>2</w:t>
        </w:r>
        <w:r>
          <w:rPr>
            <w:lang w:val="pt-BR" w:bidi="pt-BR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xmlns:wp14="http://schemas.microsoft.com/office/word/2010/wordml" w:rsidR="001C1BE5" w:rsidRDefault="001C1BE5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0B4AE9" w:rsidRDefault="000B4AE9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B4AE9" w:rsidRDefault="000B4AE9" w14:paraId="72A3D3EC" wp14:textId="77777777">
      <w:pPr>
        <w:spacing w:after="0"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xmlns:wp14="http://schemas.microsoft.com/office/word/2010/wordml" w:rsidR="001C1BE5" w:rsidRDefault="001C1BE5" w14:paraId="0A37501D" wp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xmlns:wp14="http://schemas.microsoft.com/office/word/2010/wordml" w:rsidR="001C1BE5" w:rsidRDefault="001C1BE5" w14:paraId="672A6659" wp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xmlns:wp14="http://schemas.microsoft.com/office/word/2010/wordml" w:rsidR="001C1BE5" w:rsidRDefault="001C1BE5" w14:paraId="5A39BBE3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1797E1C"/>
    <w:multiLevelType w:val="multilevel"/>
    <w:tmpl w:val="66567920"/>
    <w:numStyleLink w:val="Listaderelatrios"/>
  </w:abstractNum>
  <w:abstractNum w:abstractNumId="11" w15:restartNumberingAfterBreak="0">
    <w:nsid w:val="7EDF04B5"/>
    <w:multiLevelType w:val="multilevel"/>
    <w:tmpl w:val="66567920"/>
    <w:styleLink w:val="Listaderelatrios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6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AE9"/>
    <w:rsid w:val="000637C3"/>
    <w:rsid w:val="00097E38"/>
    <w:rsid w:val="000B4AE9"/>
    <w:rsid w:val="00171E9D"/>
    <w:rsid w:val="001A2E8F"/>
    <w:rsid w:val="001C1BE5"/>
    <w:rsid w:val="002A50C5"/>
    <w:rsid w:val="00412657"/>
    <w:rsid w:val="00441033"/>
    <w:rsid w:val="00781867"/>
    <w:rsid w:val="00854A83"/>
    <w:rsid w:val="00865F56"/>
    <w:rsid w:val="008A5FFA"/>
    <w:rsid w:val="008F39D5"/>
    <w:rsid w:val="00A53351"/>
    <w:rsid w:val="00BB3AD3"/>
    <w:rsid w:val="00BC2D16"/>
    <w:rsid w:val="00CF0404"/>
    <w:rsid w:val="00DB2FC6"/>
    <w:rsid w:val="00EC0580"/>
    <w:rsid w:val="00EF379B"/>
    <w:rsid w:val="00F038EE"/>
    <w:rsid w:val="00F90538"/>
    <w:rsid w:val="00FE5D4E"/>
    <w:rsid w:val="3BDF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32808A-01ED-442E-9142-4FCFB9DB9279}"/>
  <w14:docId w14:val="3BDF2E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color w:val="5A5A5A" w:themeColor="text2"/>
        <w:sz w:val="22"/>
        <w:szCs w:val="22"/>
        <w:lang w:val="pt-PT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hAnsiTheme="majorHAnsi" w:eastAsiaTheme="majorEastAsia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hAnsiTheme="majorHAnsi" w:eastAsiaTheme="majorEastAsia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6A89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styleId="QuoteChar" w:customStyle="1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styleId="Listaderelatrios" w:customStyle="1">
    <w:name w:val="Lista de relatórios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color="006A89" w:themeColor="accent1" w:sz="2" w:space="10" w:shadow="1" w:frame="1"/>
        <w:left w:val="single" w:color="006A89" w:themeColor="accent1" w:sz="2" w:space="10" w:shadow="1" w:frame="1"/>
        <w:bottom w:val="single" w:color="006A89" w:themeColor="accent1" w:sz="2" w:space="10" w:shadow="1" w:frame="1"/>
        <w:right w:val="single" w:color="006A89" w:themeColor="accent1" w:sz="2" w:space="10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styleId="BodyTextChar" w:customStyle="1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F52" w:themeColor="accent1" w:themeShade="99" w:sz="4" w:space="0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D70" w:themeColor="accent2" w:themeShade="99" w:sz="4" w:space="0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3" w:themeShade="99" w:sz="4" w:space="0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1770A" w:themeColor="accent5" w:themeShade="99" w:sz="4" w:space="0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styleId="DateChar" w:customStyle="1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69DDFF" w:themeColor="accent1" w:themeTint="66" w:sz="4" w:space="0"/>
        <w:left w:val="single" w:color="69DDFF" w:themeColor="accent1" w:themeTint="66" w:sz="4" w:space="0"/>
        <w:bottom w:val="single" w:color="69DDFF" w:themeColor="accent1" w:themeTint="66" w:sz="4" w:space="0"/>
        <w:right w:val="single" w:color="69DDFF" w:themeColor="accent1" w:themeTint="66" w:sz="4" w:space="0"/>
        <w:insideH w:val="single" w:color="69DDFF" w:themeColor="accent1" w:themeTint="66" w:sz="4" w:space="0"/>
        <w:insideV w:val="single" w:color="69D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A0CEEB" w:themeColor="accent2" w:themeTint="66" w:sz="4" w:space="0"/>
        <w:left w:val="single" w:color="A0CEEB" w:themeColor="accent2" w:themeTint="66" w:sz="4" w:space="0"/>
        <w:bottom w:val="single" w:color="A0CEEB" w:themeColor="accent2" w:themeTint="66" w:sz="4" w:space="0"/>
        <w:right w:val="single" w:color="A0CEEB" w:themeColor="accent2" w:themeTint="66" w:sz="4" w:space="0"/>
        <w:insideH w:val="single" w:color="A0CEEB" w:themeColor="accent2" w:themeTint="66" w:sz="4" w:space="0"/>
        <w:insideV w:val="single" w:color="A0CEEB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E7E7E7" w:themeColor="accent3" w:themeTint="66" w:sz="4" w:space="0"/>
        <w:left w:val="single" w:color="E7E7E7" w:themeColor="accent3" w:themeTint="66" w:sz="4" w:space="0"/>
        <w:bottom w:val="single" w:color="E7E7E7" w:themeColor="accent3" w:themeTint="66" w:sz="4" w:space="0"/>
        <w:right w:val="single" w:color="E7E7E7" w:themeColor="accent3" w:themeTint="66" w:sz="4" w:space="0"/>
        <w:insideH w:val="single" w:color="E7E7E7" w:themeColor="accent3" w:themeTint="66" w:sz="4" w:space="0"/>
        <w:insideV w:val="single" w:color="E7E7E7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3F592" w:themeColor="accent5" w:themeTint="66" w:sz="4" w:space="0"/>
        <w:left w:val="single" w:color="D3F592" w:themeColor="accent5" w:themeTint="66" w:sz="4" w:space="0"/>
        <w:bottom w:val="single" w:color="D3F592" w:themeColor="accent5" w:themeTint="66" w:sz="4" w:space="0"/>
        <w:right w:val="single" w:color="D3F592" w:themeColor="accent5" w:themeTint="66" w:sz="4" w:space="0"/>
        <w:insideH w:val="single" w:color="D3F592" w:themeColor="accent5" w:themeTint="66" w:sz="4" w:space="0"/>
        <w:insideV w:val="single" w:color="D3F59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2" w:space="0"/>
        <w:bottom w:val="single" w:color="1FCCFF" w:themeColor="accent1" w:themeTint="99" w:sz="2" w:space="0"/>
        <w:insideH w:val="single" w:color="1FCCFF" w:themeColor="accent1" w:themeTint="99" w:sz="2" w:space="0"/>
        <w:insideV w:val="single" w:color="1FCC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FCC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2" w:space="0"/>
        <w:bottom w:val="single" w:color="70B6E2" w:themeColor="accent2" w:themeTint="99" w:sz="2" w:space="0"/>
        <w:insideH w:val="single" w:color="70B6E2" w:themeColor="accent2" w:themeTint="99" w:sz="2" w:space="0"/>
        <w:insideV w:val="single" w:color="70B6E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0B6E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2" w:space="0"/>
        <w:bottom w:val="single" w:color="DBDBDB" w:themeColor="accent3" w:themeTint="99" w:sz="2" w:space="0"/>
        <w:insideH w:val="single" w:color="DBDBDB" w:themeColor="accent3" w:themeTint="99" w:sz="2" w:space="0"/>
        <w:insideV w:val="single" w:color="DBDBD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2" w:space="0"/>
        <w:bottom w:val="single" w:color="BEF15C" w:themeColor="accent5" w:themeTint="99" w:sz="2" w:space="0"/>
        <w:insideH w:val="single" w:color="BEF15C" w:themeColor="accent5" w:themeTint="99" w:sz="2" w:space="0"/>
        <w:insideV w:val="single" w:color="BEF15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F15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color="006A89" w:themeColor="accent1" w:sz="4" w:space="10"/>
        <w:bottom w:val="single" w:color="006A89" w:themeColor="accent1" w:sz="4" w:space="10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1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1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1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1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FCC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B6E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F15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bottom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bottom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bottom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bottom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A89" w:themeColor="accent1" w:sz="4" w:space="0"/>
          <w:right w:val="single" w:color="006A89" w:themeColor="accent1" w:sz="4" w:space="0"/>
        </w:tcBorders>
      </w:tcPr>
    </w:tblStylePr>
    <w:tblStylePr w:type="band1Horz">
      <w:tblPr/>
      <w:tcPr>
        <w:tcBorders>
          <w:top w:val="single" w:color="006A89" w:themeColor="accent1" w:sz="4" w:space="0"/>
          <w:bottom w:val="single" w:color="006A8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A89" w:themeColor="accent1" w:sz="4" w:space="0"/>
          <w:left w:val="nil"/>
        </w:tcBorders>
      </w:tcPr>
    </w:tblStylePr>
    <w:tblStylePr w:type="swCell">
      <w:tblPr/>
      <w:tcPr>
        <w:tcBorders>
          <w:top w:val="double" w:color="006A89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2BB" w:themeColor="accent2" w:sz="4" w:space="0"/>
          <w:right w:val="single" w:color="2682BB" w:themeColor="accent2" w:sz="4" w:space="0"/>
        </w:tcBorders>
      </w:tcPr>
    </w:tblStylePr>
    <w:tblStylePr w:type="band1Horz">
      <w:tblPr/>
      <w:tcPr>
        <w:tcBorders>
          <w:top w:val="single" w:color="2682BB" w:themeColor="accent2" w:sz="4" w:space="0"/>
          <w:bottom w:val="single" w:color="2682B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2BB" w:themeColor="accent2" w:sz="4" w:space="0"/>
          <w:left w:val="nil"/>
        </w:tcBorders>
      </w:tcPr>
    </w:tblStylePr>
    <w:tblStylePr w:type="swCell">
      <w:tblPr/>
      <w:tcPr>
        <w:tcBorders>
          <w:top w:val="double" w:color="2682BB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3" w:sz="4" w:space="0"/>
          <w:right w:val="single" w:color="C3C3C3" w:themeColor="accent3" w:sz="4" w:space="0"/>
        </w:tcBorders>
      </w:tcPr>
    </w:tblStylePr>
    <w:tblStylePr w:type="band1Horz">
      <w:tblPr/>
      <w:tcPr>
        <w:tcBorders>
          <w:top w:val="single" w:color="C3C3C3" w:themeColor="accent3" w:sz="4" w:space="0"/>
          <w:bottom w:val="single" w:color="C3C3C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3" w:sz="4" w:space="0"/>
          <w:left w:val="nil"/>
        </w:tcBorders>
      </w:tcPr>
    </w:tblStylePr>
    <w:tblStylePr w:type="swCell">
      <w:tblPr/>
      <w:tcPr>
        <w:tcBorders>
          <w:top w:val="double" w:color="C3C3C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9C711" w:themeColor="accent5" w:sz="4" w:space="0"/>
          <w:right w:val="single" w:color="89C711" w:themeColor="accent5" w:sz="4" w:space="0"/>
        </w:tcBorders>
      </w:tcPr>
    </w:tblStylePr>
    <w:tblStylePr w:type="band1Horz">
      <w:tblPr/>
      <w:tcPr>
        <w:tcBorders>
          <w:top w:val="single" w:color="89C711" w:themeColor="accent5" w:sz="4" w:space="0"/>
          <w:bottom w:val="single" w:color="89C71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9C711" w:themeColor="accent5" w:sz="4" w:space="0"/>
          <w:left w:val="nil"/>
        </w:tcBorders>
      </w:tcPr>
    </w:tblStylePr>
    <w:tblStylePr w:type="swCell">
      <w:tblPr/>
      <w:tcPr>
        <w:tcBorders>
          <w:top w:val="double" w:color="89C71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A89" w:themeColor="accent1" w:sz="24" w:space="0"/>
        <w:left w:val="single" w:color="006A89" w:themeColor="accent1" w:sz="24" w:space="0"/>
        <w:bottom w:val="single" w:color="006A89" w:themeColor="accent1" w:sz="24" w:space="0"/>
        <w:right w:val="single" w:color="006A89" w:themeColor="accent1" w:sz="24" w:space="0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24" w:space="0"/>
        <w:bottom w:val="single" w:color="2682BB" w:themeColor="accent2" w:sz="24" w:space="0"/>
        <w:right w:val="single" w:color="2682BB" w:themeColor="accent2" w:sz="24" w:space="0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3" w:sz="24" w:space="0"/>
        <w:left w:val="single" w:color="C3C3C3" w:themeColor="accent3" w:sz="24" w:space="0"/>
        <w:bottom w:val="single" w:color="C3C3C3" w:themeColor="accent3" w:sz="24" w:space="0"/>
        <w:right w:val="single" w:color="C3C3C3" w:themeColor="accent3" w:sz="24" w:space="0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9C711" w:themeColor="accent5" w:sz="24" w:space="0"/>
        <w:left w:val="single" w:color="89C711" w:themeColor="accent5" w:sz="24" w:space="0"/>
        <w:bottom w:val="single" w:color="89C711" w:themeColor="accent5" w:sz="24" w:space="0"/>
        <w:right w:val="single" w:color="89C711" w:themeColor="accent5" w:sz="24" w:space="0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4" w:space="0"/>
        <w:bottom w:val="single" w:color="006A89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A8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4" w:space="0"/>
        <w:bottom w:val="single" w:color="2682B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682B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4" w:space="0"/>
        <w:bottom w:val="single" w:color="C3C3C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4" w:space="0"/>
        <w:bottom w:val="single" w:color="89C71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9C71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A8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A8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A8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A8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2B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2B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2B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2B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9C71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9C71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9C71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9C71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  <w:insideV w:val="single" w:color="00B1E6" w:themeColor="accent1" w:themeTint="BF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1E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  <w:insideV w:val="single" w:color="4DA4DB" w:themeColor="accent2" w:themeTint="BF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DA4D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  <w:insideV w:val="single" w:color="D2D2D2" w:themeColor="accent3" w:themeTint="BF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  <w:insideV w:val="single" w:color="AEED34" w:themeColor="accent5" w:themeTint="BF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ED3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color="006A89" w:themeColor="accent1" w:sz="6" w:space="0"/>
          <w:insideV w:val="single" w:color="006A89" w:themeColor="accent1" w:sz="6" w:space="0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color="2682BB" w:themeColor="accent2" w:sz="6" w:space="0"/>
          <w:insideV w:val="single" w:color="2682BB" w:themeColor="accent2" w:sz="6" w:space="0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color="C3C3C3" w:themeColor="accent3" w:sz="6" w:space="0"/>
          <w:insideV w:val="single" w:color="C3C3C3" w:themeColor="accent3" w:sz="6" w:space="0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color="89C711" w:themeColor="accent5" w:sz="6" w:space="0"/>
          <w:insideV w:val="single" w:color="89C711" w:themeColor="accent5" w:sz="6" w:space="0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A89" w:themeColor="accen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2BB" w:themeColor="accent2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3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9C711" w:themeColor="accent5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A8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A8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A8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2B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2B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9C71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9C71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1E6" w:themeColor="accent1" w:themeTint="BF" w:sz="8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1E6" w:themeColor="accent1" w:themeTint="BF" w:sz="6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DA4DB" w:themeColor="accent2" w:themeTint="BF" w:sz="8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A4DB" w:themeColor="accent2" w:themeTint="BF" w:sz="6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3" w:themeTint="BF" w:sz="8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3" w:themeTint="BF" w:sz="6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ED34" w:themeColor="accent5" w:themeTint="BF" w:sz="8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ED34" w:themeColor="accent5" w:themeTint="BF" w:sz="6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1" w:customStyle="1">
    <w:name w:val="Menção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434343" w:themeColor="text2" w:themeShade="BF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BB3AD3"/>
    <w:rPr>
      <w:rFonts w:asciiTheme="majorHAnsi" w:hAnsiTheme="majorHAnsi" w:eastAsiaTheme="majorEastAsia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1A2E8F"/>
  </w:style>
  <w:style w:type="character" w:styleId="Hyperlinkinteligente1" w:customStyle="1">
    <w:name w:val="Hyperlink inteligente 1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styleId="Menonoresolvida1" w:customStyle="1">
    <w:name w:val="Menção não resolvida1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2.xml" Id="rId7" /><Relationship Type="http://schemas.openxmlformats.org/officeDocument/2006/relationships/footer" Target="footer3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3.xml" Id="rId11" /><Relationship Type="http://schemas.openxmlformats.org/officeDocument/2006/relationships/footnotes" Target="footnotes.xml" Id="rId5" /><Relationship Type="http://schemas.openxmlformats.org/officeDocument/2006/relationships/footer" Target="footer22.xml" Id="rId10" /><Relationship Type="http://schemas.openxmlformats.org/officeDocument/2006/relationships/webSettings" Target="webSettings.xml" Id="rId4" /><Relationship Type="http://schemas.openxmlformats.org/officeDocument/2006/relationships/footer" Target="footer13.xml" Id="rId9" /><Relationship Type="http://schemas.openxmlformats.org/officeDocument/2006/relationships/theme" Target="theme/theme11.xml" Id="rId14" 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file:///\\data\pubmed2019\PHASES\Microsoft\Templates\TMP_181210\04_PostProcess\pt-BR\target\Office_27211974_TF00002090.dotx" TargetMode="External" Id="rId1" /></Relationships>
</file>

<file path=word/theme/theme1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TM00002090</ap:Template>
  <ap:TotalTime>0</ap:TotalTime>
  <ap:Pages>1</ap:Pages>
  <ap:Words>119</ap:Words>
  <ap:Characters>679</ap:Characters>
  <ap:Application>Microsoft Office Word</ap:Application>
  <ap:DocSecurity>0</ap:DocSecurity>
  <ap:Lines>5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797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ENZO ROCHA LEITE DINIZ RIBAS</dc:creator>
  <keywords/>
  <dc:description/>
  <lastModifiedBy>Magdalena Hrdlickova (RWS Moravia)</lastModifiedBy>
  <revision>1</revision>
  <dcterms:created xsi:type="dcterms:W3CDTF">2024-08-28T23:17:01.2137255Z</dcterms:created>
  <dcterms:modified xsi:type="dcterms:W3CDTF">2018-12-14T16:09:00.0000000Z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